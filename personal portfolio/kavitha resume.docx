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1483C" w14:textId="6FA2ABC3" w:rsidR="001211CC" w:rsidRDefault="00B40E2E" w:rsidP="008025D6">
      <w:pPr>
        <w:pStyle w:val="Subtitle"/>
        <w:ind w:left="-993"/>
      </w:pPr>
      <w:r>
        <w:rPr>
          <w:noProof/>
          <w:lang w:val="en-IN" w:eastAsia="en-IN"/>
        </w:rPr>
        <w:t xml:space="preserve">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04546245" wp14:editId="344A9D5A">
            <wp:extent cx="929640" cy="1234521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681570952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716" cy="12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5E5B" w14:textId="781125FC" w:rsidR="00215B64" w:rsidRDefault="002D575A" w:rsidP="00215B64">
      <w:pPr>
        <w:pStyle w:val="Subtitle"/>
        <w:ind w:left="-993"/>
        <w:rPr>
          <w:rFonts w:ascii="Times New Roman" w:hAnsi="Times New Roman" w:cs="Times New Roman"/>
          <w:sz w:val="72"/>
          <w:szCs w:val="72"/>
        </w:rPr>
      </w:pPr>
      <w:r>
        <w:t xml:space="preserve"> </w:t>
      </w:r>
      <w:r w:rsidR="00B40E2E">
        <w:rPr>
          <w:rFonts w:ascii="Times New Roman" w:hAnsi="Times New Roman" w:cs="Times New Roman"/>
          <w:sz w:val="72"/>
          <w:szCs w:val="72"/>
        </w:rPr>
        <w:t>kavitha</w:t>
      </w:r>
      <w:r w:rsidR="00AF37E1" w:rsidRPr="00027CDC">
        <w:rPr>
          <w:rFonts w:ascii="Times New Roman" w:hAnsi="Times New Roman" w:cs="Times New Roman"/>
          <w:sz w:val="72"/>
          <w:szCs w:val="72"/>
        </w:rPr>
        <w:t xml:space="preserve"> </w:t>
      </w:r>
      <w:r w:rsidR="0029261F">
        <w:rPr>
          <w:rFonts w:ascii="Times New Roman" w:hAnsi="Times New Roman" w:cs="Times New Roman"/>
          <w:sz w:val="72"/>
          <w:szCs w:val="72"/>
        </w:rPr>
        <w:t>S</w:t>
      </w:r>
      <w:r w:rsidR="00B40E2E">
        <w:rPr>
          <w:rFonts w:ascii="Times New Roman" w:hAnsi="Times New Roman" w:cs="Times New Roman"/>
          <w:sz w:val="72"/>
          <w:szCs w:val="72"/>
        </w:rPr>
        <w:t xml:space="preserve">                     </w:t>
      </w:r>
    </w:p>
    <w:p w14:paraId="332796FC" w14:textId="29BBCFD2" w:rsidR="0029261F" w:rsidRPr="00D419E0" w:rsidRDefault="00215B64" w:rsidP="0019198F">
      <w:pPr>
        <w:pStyle w:val="Title"/>
        <w:ind w:hanging="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  <w:r w:rsidR="00CF552D" w:rsidRPr="00D419E0">
        <w:rPr>
          <w:sz w:val="32"/>
          <w:szCs w:val="32"/>
        </w:rPr>
        <w:t>Computer science</w:t>
      </w:r>
      <w:r w:rsidR="00121BBD">
        <w:rPr>
          <w:sz w:val="32"/>
          <w:szCs w:val="32"/>
        </w:rPr>
        <w:t xml:space="preserve"> &amp;</w:t>
      </w:r>
      <w:r w:rsidR="000B0A11" w:rsidRPr="00D419E0">
        <w:rPr>
          <w:sz w:val="32"/>
          <w:szCs w:val="32"/>
        </w:rPr>
        <w:t xml:space="preserve"> engineering</w:t>
      </w:r>
    </w:p>
    <w:tbl>
      <w:tblPr>
        <w:tblStyle w:val="PlainTable2"/>
        <w:tblpPr w:leftFromText="180" w:rightFromText="180" w:vertAnchor="text" w:horzAnchor="margin" w:tblpXSpec="center" w:tblpY="386"/>
        <w:tblW w:w="5856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88"/>
        <w:gridCol w:w="9331"/>
      </w:tblGrid>
      <w:tr w:rsidR="0018217F" w:rsidRPr="00565B06" w14:paraId="28D56C0C" w14:textId="77777777" w:rsidTr="0018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788" w:type="dxa"/>
            <w:tcMar>
              <w:bottom w:w="0" w:type="dxa"/>
              <w:right w:w="216" w:type="dxa"/>
            </w:tcMar>
            <w:vAlign w:val="bottom"/>
          </w:tcPr>
          <w:p w14:paraId="2257C504" w14:textId="77777777" w:rsidR="0018217F" w:rsidRPr="00565B06" w:rsidRDefault="0018217F" w:rsidP="0018217F">
            <w:pPr>
              <w:pStyle w:val="Icons"/>
              <w:jc w:val="left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E9EC188" wp14:editId="4B734896">
                      <wp:extent cx="274320" cy="274320"/>
                      <wp:effectExtent l="0" t="0" r="0" b="0"/>
                      <wp:docPr id="13" name="Group 13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D148448" id="Group 13" o:spid="_x0000_s1026" alt="Objective icon" style="width:21.6pt;height:21.6pt;mso-position-horizontal-relative:char;mso-position-vertical-relative:line" coordsize="171,1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3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C2DEC78" w14:textId="77777777" w:rsidR="0018217F" w:rsidRPr="00565B06" w:rsidRDefault="002C4127" w:rsidP="0018217F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ECA96DFE1F5804B941D2B1D28B4B42B"/>
                </w:placeholder>
                <w:temporary/>
                <w:showingPlcHdr/>
                <w15:appearance w15:val="hidden"/>
              </w:sdtPr>
              <w:sdtEndPr/>
              <w:sdtContent>
                <w:r w:rsidR="0018217F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4F3E7C91" w14:textId="77777777" w:rsidR="008E18DA" w:rsidRPr="008E18DA" w:rsidRDefault="008E18DA" w:rsidP="008E18DA">
      <w:pPr>
        <w:jc w:val="both"/>
      </w:pPr>
    </w:p>
    <w:p w14:paraId="496782FA" w14:textId="77777777" w:rsidR="002916D0" w:rsidRDefault="002916D0" w:rsidP="002A5F83">
      <w:pPr>
        <w:spacing w:after="0" w:line="227" w:lineRule="auto"/>
        <w:ind w:left="82"/>
        <w:jc w:val="both"/>
        <w:rPr>
          <w:sz w:val="26"/>
        </w:rPr>
      </w:pPr>
    </w:p>
    <w:p w14:paraId="450AEDD2" w14:textId="6682F7C1" w:rsidR="008E18DA" w:rsidRPr="008E18DA" w:rsidRDefault="002916D0" w:rsidP="002A5F83">
      <w:pPr>
        <w:spacing w:after="0" w:line="227" w:lineRule="auto"/>
        <w:ind w:left="82"/>
        <w:jc w:val="both"/>
      </w:pPr>
      <w:r>
        <w:rPr>
          <w:sz w:val="26"/>
        </w:rPr>
        <w:t>Seeking a challenge avenue where my potential match the growth and for the better of your concern and also to enrich my knowledge with rich technical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E18DA" w:rsidRPr="00565B06" w14:paraId="06D594E5" w14:textId="77777777" w:rsidTr="0018217F">
        <w:tc>
          <w:tcPr>
            <w:tcW w:w="725" w:type="dxa"/>
            <w:tcMar>
              <w:right w:w="216" w:type="dxa"/>
            </w:tcMar>
            <w:vAlign w:val="bottom"/>
          </w:tcPr>
          <w:p w14:paraId="0F018130" w14:textId="77777777" w:rsidR="008E18DA" w:rsidRPr="00565B06" w:rsidRDefault="008E18DA" w:rsidP="0018217F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E31D449" wp14:editId="18A9BF9A">
                      <wp:extent cx="274320" cy="274320"/>
                      <wp:effectExtent l="0" t="0" r="0" b="0"/>
                      <wp:docPr id="18" name="Group 18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47247BC" id="Group 18" o:spid="_x0000_s1026" alt="Education icon" style="width:21.6pt;height:21.6pt;mso-position-horizontal-relative:char;mso-position-vertical-relative:line" coordsize="171,1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">
                      <v:shape id="Education icon circle" o:spid="_x0000_s1027" alt="Education icon circle" style="position:absolute;width:171;height:171;visibility:visible;mso-wrap-style:square;v-text-anchor:top" coordsize="3246,324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7C5B5A0" w14:textId="77777777" w:rsidR="008E18DA" w:rsidRPr="00565B06" w:rsidRDefault="002C4127" w:rsidP="0018217F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52DCBCE87E36E45A21B3865ECE10609"/>
                </w:placeholder>
                <w:temporary/>
                <w:showingPlcHdr/>
                <w15:appearance w15:val="hidden"/>
              </w:sdtPr>
              <w:sdtEndPr/>
              <w:sdtContent>
                <w:r w:rsidR="008E18DA" w:rsidRPr="00565B06">
                  <w:t>Education</w:t>
                </w:r>
              </w:sdtContent>
            </w:sdt>
          </w:p>
        </w:tc>
      </w:tr>
    </w:tbl>
    <w:p w14:paraId="4ABDB988" w14:textId="77777777" w:rsidR="008E18DA" w:rsidRPr="00565B06" w:rsidRDefault="008E18DA" w:rsidP="008E18DA">
      <w:pPr>
        <w:pStyle w:val="Heading2"/>
      </w:pPr>
      <w:r>
        <w:rPr>
          <w:sz w:val="24"/>
        </w:rPr>
        <w:t>Agni college of Technology</w:t>
      </w:r>
      <w:r w:rsidRPr="00565B06">
        <w:t xml:space="preserve"> | </w:t>
      </w:r>
      <w:r>
        <w:rPr>
          <w:rStyle w:val="Emphasis"/>
        </w:rPr>
        <w:t>College</w:t>
      </w:r>
    </w:p>
    <w:p w14:paraId="2D02CC39" w14:textId="2FA238D1" w:rsidR="008E18DA" w:rsidRPr="00565B06" w:rsidRDefault="008E18DA" w:rsidP="008E18DA"/>
    <w:p w14:paraId="5F61760E" w14:textId="081CF3FB" w:rsidR="008E18DA" w:rsidRPr="00565B06" w:rsidRDefault="002916D0" w:rsidP="008E18DA">
      <w:pPr>
        <w:pStyle w:val="Heading2"/>
      </w:pPr>
      <w:r>
        <w:t>Rani Lady Meyyamm</w:t>
      </w:r>
      <w:r w:rsidR="00CF10FB">
        <w:t>ai Hr. S</w:t>
      </w:r>
      <w:r>
        <w:t>ec</w:t>
      </w:r>
      <w:r w:rsidR="008E18DA" w:rsidRPr="00565B06">
        <w:t xml:space="preserve">| </w:t>
      </w:r>
      <w:sdt>
        <w:sdtPr>
          <w:rPr>
            <w:rStyle w:val="Emphasis"/>
          </w:rPr>
          <w:alias w:val="Enter school 2:"/>
          <w:tag w:val="Enter school 2:"/>
          <w:id w:val="-1213268753"/>
          <w:placeholder>
            <w:docPart w:val="6F54BA569E7F4F419E19CA94C2F979CB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8E18DA" w:rsidRPr="007175B9">
            <w:rPr>
              <w:rStyle w:val="Emphasis"/>
            </w:rPr>
            <w:t>School</w:t>
          </w:r>
        </w:sdtContent>
      </w:sdt>
    </w:p>
    <w:p w14:paraId="38FADEA3" w14:textId="75D4E452" w:rsidR="008E18DA" w:rsidRPr="00962D88" w:rsidRDefault="008E18DA" w:rsidP="008E18DA">
      <w:pPr>
        <w:rPr>
          <w:b/>
          <w:bCs/>
          <w:sz w:val="24"/>
          <w:szCs w:val="24"/>
        </w:rPr>
      </w:pPr>
      <w:r w:rsidRPr="00962D88">
        <w:rPr>
          <w:b/>
          <w:bCs/>
          <w:sz w:val="24"/>
          <w:szCs w:val="24"/>
        </w:rPr>
        <w:t xml:space="preserve">Higher Secondary </w:t>
      </w:r>
    </w:p>
    <w:p w14:paraId="0B3BEE1B" w14:textId="5C50543F" w:rsidR="008E18DA" w:rsidRPr="00565B06" w:rsidRDefault="00CF10FB" w:rsidP="008E18DA">
      <w:pPr>
        <w:pStyle w:val="Heading3"/>
      </w:pPr>
      <w:r>
        <w:t>2020</w:t>
      </w:r>
    </w:p>
    <w:p w14:paraId="152A41F3" w14:textId="08255CD9" w:rsidR="008E18DA" w:rsidRDefault="008E18DA" w:rsidP="008E18DA">
      <w:r>
        <w:t>STATE BOARD</w:t>
      </w:r>
      <w:r w:rsidR="00CF10FB">
        <w:t xml:space="preserve"> 12th</w:t>
      </w:r>
      <w:r>
        <w:t xml:space="preserve"> – </w:t>
      </w:r>
      <w:r w:rsidR="00CF10FB">
        <w:t>82.33</w:t>
      </w:r>
      <w:r>
        <w:t>%</w:t>
      </w:r>
    </w:p>
    <w:p w14:paraId="1130CD57" w14:textId="77777777" w:rsidR="008E18DA" w:rsidRDefault="008E18DA" w:rsidP="008E18DA"/>
    <w:p w14:paraId="18422FB7" w14:textId="4A17A4E0" w:rsidR="008E18DA" w:rsidRDefault="00CF10FB" w:rsidP="008E18DA">
      <w:pPr>
        <w:pStyle w:val="Heading2"/>
        <w:rPr>
          <w:rStyle w:val="Emphasis"/>
        </w:rPr>
      </w:pPr>
      <w:r>
        <w:t>Rani Lady Meyyammai</w:t>
      </w:r>
      <w:r w:rsidR="008E18DA">
        <w:t xml:space="preserve"> Hr. Sec</w:t>
      </w:r>
      <w:r w:rsidR="008E18DA" w:rsidRPr="00565B06">
        <w:t xml:space="preserve"> | </w:t>
      </w:r>
      <w:sdt>
        <w:sdtPr>
          <w:rPr>
            <w:rStyle w:val="Emphasis"/>
          </w:rPr>
          <w:alias w:val="Enter school 2:"/>
          <w:tag w:val="Enter school 2:"/>
          <w:id w:val="-1078125885"/>
          <w:placeholder>
            <w:docPart w:val="987B9D0C49DCA149AA7F72937F922C6B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8E18DA" w:rsidRPr="007175B9">
            <w:rPr>
              <w:rStyle w:val="Emphasis"/>
            </w:rPr>
            <w:t>School</w:t>
          </w:r>
        </w:sdtContent>
      </w:sdt>
    </w:p>
    <w:p w14:paraId="3E2D404B" w14:textId="2BABB895" w:rsidR="008E18DA" w:rsidRDefault="008E18DA" w:rsidP="00CF10FB">
      <w:pPr>
        <w:tabs>
          <w:tab w:val="center" w:pos="4320"/>
        </w:tabs>
        <w:rPr>
          <w:b/>
          <w:bCs/>
          <w:sz w:val="24"/>
          <w:szCs w:val="24"/>
        </w:rPr>
      </w:pPr>
      <w:r w:rsidRPr="00962D88">
        <w:rPr>
          <w:b/>
          <w:bCs/>
          <w:sz w:val="24"/>
          <w:szCs w:val="24"/>
        </w:rPr>
        <w:t xml:space="preserve"> </w:t>
      </w:r>
      <w:r w:rsidR="00CF10FB">
        <w:rPr>
          <w:b/>
          <w:bCs/>
          <w:sz w:val="24"/>
          <w:szCs w:val="24"/>
        </w:rPr>
        <w:t xml:space="preserve">SSLC </w:t>
      </w:r>
    </w:p>
    <w:p w14:paraId="69085BA7" w14:textId="6C86895E" w:rsidR="008E18DA" w:rsidRPr="00565B06" w:rsidRDefault="00CF10FB" w:rsidP="008E18DA">
      <w:pPr>
        <w:pStyle w:val="Heading3"/>
      </w:pPr>
      <w:r>
        <w:t>2018</w:t>
      </w:r>
    </w:p>
    <w:p w14:paraId="00B110C8" w14:textId="0820A129" w:rsidR="008E18DA" w:rsidRDefault="008E18DA" w:rsidP="008E18DA">
      <w:r>
        <w:t>STATE BOARD</w:t>
      </w:r>
      <w:r w:rsidR="00CF10FB">
        <w:t xml:space="preserve"> 10th</w:t>
      </w:r>
      <w:r>
        <w:t xml:space="preserve"> – </w:t>
      </w:r>
      <w:r w:rsidR="00CF10FB">
        <w:t>93.8</w:t>
      </w:r>
      <w:r>
        <w:t>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E18DA" w:rsidRPr="00565B06" w14:paraId="4D409EAB" w14:textId="77777777" w:rsidTr="0018217F">
        <w:tc>
          <w:tcPr>
            <w:tcW w:w="725" w:type="dxa"/>
            <w:tcMar>
              <w:right w:w="216" w:type="dxa"/>
            </w:tcMar>
            <w:vAlign w:val="bottom"/>
          </w:tcPr>
          <w:p w14:paraId="23DD667B" w14:textId="77777777" w:rsidR="008E18DA" w:rsidRPr="00565B06" w:rsidRDefault="008E18DA" w:rsidP="0018217F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3282A92" wp14:editId="76F602A5">
                      <wp:extent cx="274320" cy="274320"/>
                      <wp:effectExtent l="0" t="0" r="0" b="0"/>
                      <wp:docPr id="2" name="Group 2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DB38AA9" id="Group 2" o:spid="_x0000_s1026" alt="Skills icon" style="width:21.6pt;height:21.6pt;mso-position-horizontal-relative:char;mso-position-vertical-relative:line" coordsize="171,1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">
                      <v:shape id="Skills icon circle" o:spid="_x0000_s1027" alt="Skills icon circle" style="position:absolute;width:171;height:171;visibility:visible;mso-wrap-style:square;v-text-anchor:top" coordsize="3246,324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FB13B65" w14:textId="77777777" w:rsidR="008E18DA" w:rsidRPr="00565B06" w:rsidRDefault="008E18DA" w:rsidP="0018217F">
            <w:pPr>
              <w:pStyle w:val="Heading1"/>
              <w:outlineLvl w:val="0"/>
            </w:pPr>
            <w:r>
              <w:t>LANGUAGES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8E18DA" w:rsidRPr="00565B06" w14:paraId="7FA4263E" w14:textId="77777777" w:rsidTr="0018217F">
        <w:tc>
          <w:tcPr>
            <w:tcW w:w="4320" w:type="dxa"/>
          </w:tcPr>
          <w:p w14:paraId="4313E9DA" w14:textId="77777777" w:rsidR="008E18DA" w:rsidRPr="00565B06" w:rsidRDefault="008E18DA" w:rsidP="0018217F">
            <w:pPr>
              <w:pStyle w:val="Icons"/>
            </w:pPr>
            <w:r>
              <w:t>ENGLISH -    Full Professional Proficiency</w:t>
            </w:r>
          </w:p>
          <w:p w14:paraId="6DFF20F7" w14:textId="77777777" w:rsidR="008E18DA" w:rsidRPr="00565B06" w:rsidRDefault="008E18DA" w:rsidP="0018217F">
            <w:pPr>
              <w:pStyle w:val="Icons"/>
            </w:pPr>
            <w:r>
              <w:t xml:space="preserve">TAMIL     -    Full Professional Proficiency </w:t>
            </w:r>
          </w:p>
        </w:tc>
        <w:tc>
          <w:tcPr>
            <w:tcW w:w="4320" w:type="dxa"/>
            <w:tcMar>
              <w:left w:w="576" w:type="dxa"/>
            </w:tcMar>
          </w:tcPr>
          <w:p w14:paraId="6FA09C96" w14:textId="77777777" w:rsidR="008E18DA" w:rsidRPr="00565B06" w:rsidRDefault="008E18DA" w:rsidP="00A15BD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575C0D30" w14:textId="77777777" w:rsidR="008E18DA" w:rsidRDefault="008E18DA" w:rsidP="008E18DA"/>
    <w:tbl>
      <w:tblPr>
        <w:tblStyle w:val="TableGrid"/>
        <w:tblW w:w="5425" w:type="pct"/>
        <w:tblInd w:w="-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E18DA" w:rsidRPr="00565B06" w14:paraId="09F731E7" w14:textId="77777777" w:rsidTr="0018217F">
        <w:tc>
          <w:tcPr>
            <w:tcW w:w="725" w:type="dxa"/>
            <w:tcMar>
              <w:right w:w="216" w:type="dxa"/>
            </w:tcMar>
            <w:vAlign w:val="bottom"/>
          </w:tcPr>
          <w:p w14:paraId="0172BD3D" w14:textId="77777777" w:rsidR="008E18DA" w:rsidRPr="00565B06" w:rsidRDefault="008E18DA" w:rsidP="0018217F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6D06B73" wp14:editId="14B71031">
                      <wp:extent cx="274320" cy="274320"/>
                      <wp:effectExtent l="0" t="0" r="0" b="0"/>
                      <wp:docPr id="24" name="Group 24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A917CB7" id="Group 24" o:spid="_x0000_s1026" alt="Skills icon" style="width:21.6pt;height:21.6pt;mso-position-horizontal-relative:char;mso-position-vertical-relative:line" coordsize="171,171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">
                      <v:shape id="Skills icon circle" o:spid="_x0000_s1027" alt="Skills icon circle" style="position:absolute;width:171;height:171;visibility:visible;mso-wrap-style:square;v-text-anchor:top" coordsize="3246,324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9D275A0" w14:textId="77777777" w:rsidR="008E18DA" w:rsidRPr="00565B06" w:rsidRDefault="002C4127" w:rsidP="0018217F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1971004C038004489F2BA5F8C8054B9"/>
                </w:placeholder>
                <w:temporary/>
                <w:showingPlcHdr/>
                <w15:appearance w15:val="hidden"/>
              </w:sdtPr>
              <w:sdtEndPr/>
              <w:sdtContent>
                <w:r w:rsidR="008E18DA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075"/>
        <w:gridCol w:w="5075"/>
      </w:tblGrid>
      <w:tr w:rsidR="008E18DA" w:rsidRPr="00565B06" w14:paraId="03B98D5A" w14:textId="77777777" w:rsidTr="0018217F">
        <w:trPr>
          <w:trHeight w:val="962"/>
        </w:trPr>
        <w:tc>
          <w:tcPr>
            <w:tcW w:w="5075" w:type="dxa"/>
          </w:tcPr>
          <w:p w14:paraId="5C47187A" w14:textId="2F698AEF" w:rsidR="00CF10FB" w:rsidRDefault="00CF10FB" w:rsidP="0018217F">
            <w:pPr>
              <w:pStyle w:val="ListBullet"/>
              <w:numPr>
                <w:ilvl w:val="0"/>
                <w:numId w:val="19"/>
              </w:numPr>
              <w:spacing w:after="80"/>
            </w:pPr>
            <w:r>
              <w:t xml:space="preserve">JAVA </w:t>
            </w:r>
          </w:p>
          <w:p w14:paraId="6B42216D" w14:textId="5E541F71" w:rsidR="008E18DA" w:rsidRPr="00565B06" w:rsidRDefault="008E18DA" w:rsidP="0018217F">
            <w:pPr>
              <w:pStyle w:val="ListBullet"/>
              <w:numPr>
                <w:ilvl w:val="0"/>
                <w:numId w:val="19"/>
              </w:numPr>
              <w:spacing w:after="80"/>
            </w:pPr>
            <w:r>
              <w:t>HTML</w:t>
            </w:r>
          </w:p>
          <w:p w14:paraId="63094520" w14:textId="77777777" w:rsidR="008E18DA" w:rsidRDefault="008E18DA" w:rsidP="0018217F">
            <w:pPr>
              <w:pStyle w:val="ListBullet"/>
              <w:numPr>
                <w:ilvl w:val="0"/>
                <w:numId w:val="19"/>
              </w:numPr>
              <w:spacing w:after="80"/>
            </w:pPr>
            <w:r>
              <w:t>CSS</w:t>
            </w:r>
          </w:p>
          <w:p w14:paraId="550FEF0D" w14:textId="77777777" w:rsidR="008E18DA" w:rsidRDefault="008E18DA" w:rsidP="0018217F">
            <w:pPr>
              <w:pStyle w:val="ListBullet"/>
              <w:numPr>
                <w:ilvl w:val="0"/>
                <w:numId w:val="19"/>
              </w:numPr>
              <w:spacing w:after="80"/>
            </w:pPr>
            <w:r>
              <w:t>Problem Solving</w:t>
            </w:r>
          </w:p>
          <w:p w14:paraId="7B589C4B" w14:textId="16B030A6" w:rsidR="001C5FC0" w:rsidRDefault="001C5FC0" w:rsidP="00CF10FB">
            <w:pPr>
              <w:pStyle w:val="ListBullet"/>
              <w:numPr>
                <w:ilvl w:val="0"/>
                <w:numId w:val="19"/>
              </w:numPr>
              <w:spacing w:after="80"/>
            </w:pPr>
            <w:r>
              <w:t>PYTHON</w:t>
            </w:r>
          </w:p>
          <w:p w14:paraId="75ADBBDB" w14:textId="1170E1A9" w:rsidR="008E18DA" w:rsidRPr="00565B06" w:rsidRDefault="001C5FC0" w:rsidP="0018217F">
            <w:pPr>
              <w:pStyle w:val="ListBullet"/>
              <w:numPr>
                <w:ilvl w:val="0"/>
                <w:numId w:val="19"/>
              </w:numPr>
              <w:spacing w:after="80"/>
            </w:pPr>
            <w:r>
              <w:t>GOOD COMMUNICATION</w:t>
            </w:r>
          </w:p>
        </w:tc>
        <w:tc>
          <w:tcPr>
            <w:tcW w:w="5075" w:type="dxa"/>
            <w:tcMar>
              <w:left w:w="576" w:type="dxa"/>
            </w:tcMar>
          </w:tcPr>
          <w:p w14:paraId="3EB01244" w14:textId="30CF7720" w:rsidR="008E18DA" w:rsidRPr="00565B06" w:rsidRDefault="008E18DA" w:rsidP="00D803A7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</w:p>
        </w:tc>
      </w:tr>
    </w:tbl>
    <w:p w14:paraId="3829C94B" w14:textId="77777777" w:rsidR="008E18DA" w:rsidRPr="00565B06" w:rsidRDefault="008E18DA" w:rsidP="008E18DA"/>
    <w:p w14:paraId="361C22C1" w14:textId="77777777" w:rsidR="008E18DA" w:rsidRDefault="008E18DA" w:rsidP="008E18DA">
      <w:r>
        <w:lastRenderedPageBreak/>
        <w:t xml:space="preserve"> </w:t>
      </w:r>
    </w:p>
    <w:p w14:paraId="6C5E934B" w14:textId="77777777" w:rsidR="006606C5" w:rsidRDefault="006606C5" w:rsidP="008E18DA"/>
    <w:p w14:paraId="1E75878C" w14:textId="77777777" w:rsidR="006606C5" w:rsidRDefault="006606C5" w:rsidP="008E18DA"/>
    <w:p w14:paraId="626EAF20" w14:textId="77777777" w:rsidR="006606C5" w:rsidRDefault="006606C5" w:rsidP="008E18DA"/>
    <w:tbl>
      <w:tblPr>
        <w:tblStyle w:val="TableGrid"/>
        <w:tblpPr w:leftFromText="180" w:rightFromText="180" w:vertAnchor="text" w:horzAnchor="page" w:tblpX="1414" w:tblpY="213"/>
        <w:tblOverlap w:val="never"/>
        <w:tblW w:w="20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5"/>
        <w:gridCol w:w="2736"/>
      </w:tblGrid>
      <w:tr w:rsidR="006606C5" w:rsidRPr="00565B06" w14:paraId="5B01D1F6" w14:textId="77777777" w:rsidTr="006606C5">
        <w:trPr>
          <w:trHeight w:val="28"/>
        </w:trPr>
        <w:tc>
          <w:tcPr>
            <w:tcW w:w="775" w:type="dxa"/>
            <w:tcMar>
              <w:right w:w="216" w:type="dxa"/>
            </w:tcMar>
            <w:vAlign w:val="bottom"/>
          </w:tcPr>
          <w:p w14:paraId="4ED0FFE2" w14:textId="77777777" w:rsidR="006606C5" w:rsidRPr="00565B06" w:rsidRDefault="006606C5" w:rsidP="00B403D0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FE0B031" wp14:editId="19D4423C">
                      <wp:extent cx="274320" cy="274320"/>
                      <wp:effectExtent l="0" t="0" r="0" b="0"/>
                      <wp:docPr id="71" name="Group 71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F54FCE8" id="Group 71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9uNy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KOUP243IQAAdM0AAA4A&#10;AAAAAAAAAAAAAAAALgIAAGRycy9lMm9Eb2MueG1sUEsBAi0AFAAGAAgAAAAhABhq7IfZAAAAAwEA&#10;AA8AAAAAAAAAAAAAAAAAkSMAAGRycy9kb3ducmV2LnhtbFBLBQYAAAAABAAEAPMAAACX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45V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3geQq/X/IPkMs7AAAA//8DAFBLAQItABQABgAIAAAAIQDb4fbL7gAAAIUBAAATAAAAAAAAAAAA&#10;AAAAAAAAAABbQ29udGVudF9UeXBlc10ueG1sUEsBAi0AFAAGAAgAAAAhAFr0LFu/AAAAFQEAAAsA&#10;AAAAAAAAAAAAAAAAHwEAAF9yZWxzLy5yZWxzUEsBAi0AFAAGAAgAAAAhAOvzjlX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6" w:type="dxa"/>
          </w:tcPr>
          <w:p w14:paraId="42F563C8" w14:textId="77777777" w:rsidR="006606C5" w:rsidRPr="00565B06" w:rsidRDefault="006606C5" w:rsidP="00B403D0">
            <w:pPr>
              <w:pStyle w:val="Heading1"/>
              <w:outlineLvl w:val="0"/>
            </w:pPr>
            <w:r>
              <w:t>Contact details</w:t>
            </w:r>
          </w:p>
        </w:tc>
      </w:tr>
    </w:tbl>
    <w:p w14:paraId="2264A4C8" w14:textId="77777777" w:rsidR="006606C5" w:rsidRDefault="006606C5" w:rsidP="008E18DA"/>
    <w:p w14:paraId="7ADC96E1" w14:textId="77777777" w:rsidR="006606C5" w:rsidRDefault="006606C5" w:rsidP="008E18DA"/>
    <w:p w14:paraId="26C76A5A" w14:textId="77777777" w:rsidR="006606C5" w:rsidRDefault="006606C5" w:rsidP="008E18DA"/>
    <w:p w14:paraId="2708C0A4" w14:textId="44BC8336" w:rsidR="0047548F" w:rsidRDefault="00CF10FB" w:rsidP="0047548F">
      <w:pPr>
        <w:pStyle w:val="ListBullet"/>
        <w:numPr>
          <w:ilvl w:val="0"/>
          <w:numId w:val="20"/>
        </w:numPr>
      </w:pPr>
      <w:r>
        <w:t>Contact : 6382912816</w:t>
      </w:r>
    </w:p>
    <w:p w14:paraId="15D32806" w14:textId="23762545" w:rsidR="0047548F" w:rsidRDefault="0047548F" w:rsidP="00CF10FB">
      <w:pPr>
        <w:pStyle w:val="ListBullet"/>
        <w:numPr>
          <w:ilvl w:val="0"/>
          <w:numId w:val="20"/>
        </w:numPr>
      </w:pPr>
      <w:r>
        <w:t xml:space="preserve">Linkedin : </w:t>
      </w:r>
      <w:sdt>
        <w:sdtPr>
          <w:rPr>
            <w:sz w:val="18"/>
            <w:szCs w:val="18"/>
          </w:rPr>
          <w:alias w:val="Enter LinkedIn profile:"/>
          <w:tag w:val="Enter LinkedIn profile:"/>
          <w:id w:val="-1489242606"/>
          <w:placeholder>
            <w:docPart w:val="94C5FFC8565D2448A7EE2EEC56E5ACD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D57EE7">
            <w:rPr>
              <w:sz w:val="18"/>
              <w:szCs w:val="18"/>
            </w:rPr>
            <w:t>https:/www.linkedin.com/in/kavitha-sankar-917441230</w:t>
          </w:r>
        </w:sdtContent>
      </w:sdt>
    </w:p>
    <w:p w14:paraId="60B33CDA" w14:textId="03B74011" w:rsidR="0047548F" w:rsidRPr="00174E96" w:rsidRDefault="0047548F" w:rsidP="0047548F">
      <w:pPr>
        <w:pStyle w:val="ListBullet"/>
        <w:numPr>
          <w:ilvl w:val="0"/>
          <w:numId w:val="20"/>
        </w:numPr>
      </w:pPr>
      <w:r>
        <w:t xml:space="preserve">Email Address  : </w:t>
      </w:r>
      <w:sdt>
        <w:sdtPr>
          <w:rPr>
            <w:sz w:val="18"/>
            <w:szCs w:val="18"/>
          </w:rPr>
          <w:alias w:val="Enter email:"/>
          <w:tag w:val="Enter email:"/>
          <w:id w:val="-1944139170"/>
          <w:placeholder>
            <w:docPart w:val="6300A94725D52543A9892959037C009B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CF10FB">
            <w:rPr>
              <w:sz w:val="18"/>
              <w:szCs w:val="18"/>
            </w:rPr>
            <w:t>kavithasankar1633</w:t>
          </w:r>
          <w:r w:rsidRPr="00943116">
            <w:rPr>
              <w:sz w:val="18"/>
              <w:szCs w:val="18"/>
            </w:rPr>
            <w:t>@gmail.com</w:t>
          </w:r>
        </w:sdtContent>
      </w:sdt>
    </w:p>
    <w:p w14:paraId="19DE4466" w14:textId="77777777" w:rsidR="006606C5" w:rsidRDefault="006606C5" w:rsidP="0047548F">
      <w:pPr>
        <w:pStyle w:val="ListParagraph"/>
      </w:pPr>
    </w:p>
    <w:tbl>
      <w:tblPr>
        <w:tblStyle w:val="TableGrid"/>
        <w:tblpPr w:leftFromText="180" w:rightFromText="180" w:vertAnchor="text" w:horzAnchor="page" w:tblpX="1414" w:tblpY="213"/>
        <w:tblOverlap w:val="never"/>
        <w:tblW w:w="20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5"/>
        <w:gridCol w:w="2736"/>
      </w:tblGrid>
      <w:tr w:rsidR="00E91F3D" w:rsidRPr="00565B06" w14:paraId="26FC1C73" w14:textId="77777777" w:rsidTr="00B403D0">
        <w:trPr>
          <w:trHeight w:val="28"/>
        </w:trPr>
        <w:tc>
          <w:tcPr>
            <w:tcW w:w="775" w:type="dxa"/>
            <w:tcMar>
              <w:right w:w="216" w:type="dxa"/>
            </w:tcMar>
            <w:vAlign w:val="bottom"/>
          </w:tcPr>
          <w:p w14:paraId="57E03937" w14:textId="77777777" w:rsidR="00E91F3D" w:rsidRPr="00565B06" w:rsidRDefault="00E91F3D" w:rsidP="00B403D0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0DC2EA9" wp14:editId="09F6DCCB">
                      <wp:extent cx="274320" cy="274320"/>
                      <wp:effectExtent l="0" t="0" r="0" b="0"/>
                      <wp:docPr id="9" name="Group 9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393D1D1" id="Group 9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kWPC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MldZFjwhAAB0&#10;zQAADgAAAAAAAAAAAAAAAAAuAgAAZHJzL2Uyb0RvYy54bWxQSwECLQAUAAYACAAAACEAGGrsh9kA&#10;AAADAQAADwAAAAAAAAAAAAAAAACWIwAAZHJzL2Rvd25yZXYueG1sUEsFBgAAAAAEAAQA8wAAAJwk&#10;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PR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K31/C&#10;ATL5AAAA//8DAFBLAQItABQABgAIAAAAIQDb4fbL7gAAAIUBAAATAAAAAAAAAAAAAAAAAAAAAABb&#10;Q29udGVudF9UeXBlc10ueG1sUEsBAi0AFAAGAAgAAAAhAFr0LFu/AAAAFQEAAAsAAAAAAAAAAAAA&#10;AAAAHwEAAF9yZWxzLy5yZWxzUEsBAi0AFAAGAAgAAAAhAM+Ns9G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6" w:type="dxa"/>
          </w:tcPr>
          <w:p w14:paraId="4FFFE4DF" w14:textId="1D31AD37" w:rsidR="00E91F3D" w:rsidRPr="00565B06" w:rsidRDefault="00F60DF2" w:rsidP="00B403D0">
            <w:pPr>
              <w:pStyle w:val="Heading1"/>
              <w:outlineLvl w:val="0"/>
            </w:pPr>
            <w:r>
              <w:t>PERSONAL</w:t>
            </w:r>
            <w:r w:rsidR="00E91F3D">
              <w:t xml:space="preserve"> details</w:t>
            </w:r>
          </w:p>
        </w:tc>
      </w:tr>
    </w:tbl>
    <w:p w14:paraId="5AA4CE70" w14:textId="77777777" w:rsidR="006606C5" w:rsidRDefault="006606C5" w:rsidP="008E18DA"/>
    <w:p w14:paraId="68A57416" w14:textId="77777777" w:rsidR="006606C5" w:rsidRDefault="006606C5" w:rsidP="008E18DA"/>
    <w:p w14:paraId="706E1E27" w14:textId="77777777" w:rsidR="008E18DA" w:rsidRPr="00565B06" w:rsidRDefault="008E18DA" w:rsidP="008E18DA"/>
    <w:p w14:paraId="5ADCFD40" w14:textId="5A60FDC8" w:rsidR="008E18DA" w:rsidRDefault="00CF10FB" w:rsidP="00F60DF2">
      <w:pPr>
        <w:pStyle w:val="ListBullet"/>
        <w:numPr>
          <w:ilvl w:val="0"/>
          <w:numId w:val="21"/>
        </w:numPr>
      </w:pPr>
      <w:r>
        <w:t>DOB :21/04</w:t>
      </w:r>
      <w:r w:rsidR="008E18DA">
        <w:t>/2003</w:t>
      </w:r>
    </w:p>
    <w:p w14:paraId="6AEC755C" w14:textId="1EED3C8D" w:rsidR="008E18DA" w:rsidRDefault="00CF10FB" w:rsidP="00F60DF2">
      <w:pPr>
        <w:pStyle w:val="ListBullet"/>
        <w:numPr>
          <w:ilvl w:val="0"/>
          <w:numId w:val="21"/>
        </w:numPr>
      </w:pPr>
      <w:r>
        <w:t>D</w:t>
      </w:r>
      <w:r w:rsidR="008E18DA">
        <w:t xml:space="preserve">/O : </w:t>
      </w:r>
      <w:r>
        <w:t>Sankar S</w:t>
      </w:r>
    </w:p>
    <w:p w14:paraId="0C5F46F5" w14:textId="30E8B350" w:rsidR="008E18DA" w:rsidRDefault="00F60DF2" w:rsidP="00F60DF2">
      <w:pPr>
        <w:pStyle w:val="ListBullet"/>
        <w:numPr>
          <w:ilvl w:val="0"/>
          <w:numId w:val="21"/>
        </w:numPr>
      </w:pPr>
      <w:r>
        <w:t>Address</w:t>
      </w:r>
      <w:r w:rsidR="008E18DA">
        <w:t xml:space="preserve"> : </w:t>
      </w:r>
      <w:sdt>
        <w:sdtPr>
          <w:rPr>
            <w:sz w:val="18"/>
            <w:szCs w:val="18"/>
          </w:rPr>
          <w:alias w:val="Enter address:"/>
          <w:tag w:val="Enter address:"/>
          <w:id w:val="-665478901"/>
          <w:placeholder>
            <w:docPart w:val="DA80AA56DCCABC44A7FBD5C078224A68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CF10FB">
            <w:rPr>
              <w:sz w:val="18"/>
              <w:szCs w:val="18"/>
            </w:rPr>
            <w:t>No-1633</w:t>
          </w:r>
          <w:r w:rsidR="00027DB9">
            <w:rPr>
              <w:sz w:val="18"/>
              <w:szCs w:val="18"/>
            </w:rPr>
            <w:t xml:space="preserve"> ,5th C</w:t>
          </w:r>
          <w:r w:rsidR="00CF10FB">
            <w:rPr>
              <w:sz w:val="18"/>
              <w:szCs w:val="18"/>
            </w:rPr>
            <w:t xml:space="preserve">ross Street, Kannagi nagar,Okkiyam thuraipakkam </w:t>
          </w:r>
          <w:r w:rsidR="00027DB9">
            <w:rPr>
              <w:sz w:val="18"/>
              <w:szCs w:val="18"/>
            </w:rPr>
            <w:t>, Chennai - 600097</w:t>
          </w:r>
        </w:sdtContent>
      </w:sdt>
    </w:p>
    <w:p w14:paraId="29FE2A7A" w14:textId="77777777" w:rsidR="008E18DA" w:rsidRPr="008E18DA" w:rsidRDefault="008E18DA" w:rsidP="008E18DA"/>
    <w:p w14:paraId="076CB12A" w14:textId="77777777" w:rsidR="008E18DA" w:rsidRPr="008E18DA" w:rsidRDefault="008E18DA" w:rsidP="008E18DA"/>
    <w:p w14:paraId="67763E0F" w14:textId="77777777" w:rsidR="008E18DA" w:rsidRPr="008E18DA" w:rsidRDefault="008E18DA" w:rsidP="008E18DA"/>
    <w:p w14:paraId="78B8569A" w14:textId="77777777" w:rsidR="008E18DA" w:rsidRPr="008E18DA" w:rsidRDefault="008E18DA" w:rsidP="008E18DA"/>
    <w:p w14:paraId="59FDE8F8" w14:textId="77777777" w:rsidR="008E18DA" w:rsidRPr="008E18DA" w:rsidRDefault="008E18DA" w:rsidP="008E18DA"/>
    <w:p w14:paraId="1D1D8540" w14:textId="77777777" w:rsidR="008E18DA" w:rsidRDefault="008E18DA" w:rsidP="008E18DA"/>
    <w:p w14:paraId="24373943" w14:textId="759C7A01" w:rsidR="007A0F44" w:rsidRPr="00565B06" w:rsidRDefault="008E18DA" w:rsidP="008E18DA">
      <w:pPr>
        <w:tabs>
          <w:tab w:val="left" w:pos="3360"/>
        </w:tabs>
      </w:pPr>
      <w:r>
        <w:tab/>
      </w:r>
    </w:p>
    <w:sectPr w:rsidR="007A0F4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448F5" w14:textId="77777777" w:rsidR="002C4127" w:rsidRDefault="002C4127" w:rsidP="00F534FB">
      <w:pPr>
        <w:spacing w:after="0"/>
      </w:pPr>
      <w:r>
        <w:separator/>
      </w:r>
    </w:p>
  </w:endnote>
  <w:endnote w:type="continuationSeparator" w:id="0">
    <w:p w14:paraId="66104960" w14:textId="77777777" w:rsidR="002C4127" w:rsidRDefault="002C4127" w:rsidP="00F534FB">
      <w:pPr>
        <w:spacing w:after="0"/>
      </w:pPr>
      <w:r>
        <w:continuationSeparator/>
      </w:r>
    </w:p>
  </w:endnote>
  <w:endnote w:type="continuationNotice" w:id="1">
    <w:p w14:paraId="221013B6" w14:textId="77777777" w:rsidR="002C4127" w:rsidRDefault="002C41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23831" w14:textId="0D8E4CF3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E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D33BB" w14:textId="77777777" w:rsidR="002C4127" w:rsidRDefault="002C4127" w:rsidP="00F534FB">
      <w:pPr>
        <w:spacing w:after="0"/>
      </w:pPr>
      <w:r>
        <w:separator/>
      </w:r>
    </w:p>
  </w:footnote>
  <w:footnote w:type="continuationSeparator" w:id="0">
    <w:p w14:paraId="5D713054" w14:textId="77777777" w:rsidR="002C4127" w:rsidRDefault="002C4127" w:rsidP="00F534FB">
      <w:pPr>
        <w:spacing w:after="0"/>
      </w:pPr>
      <w:r>
        <w:continuationSeparator/>
      </w:r>
    </w:p>
  </w:footnote>
  <w:footnote w:type="continuationNotice" w:id="1">
    <w:p w14:paraId="7B20F3E1" w14:textId="77777777" w:rsidR="002C4127" w:rsidRDefault="002C412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A05E0" w14:textId="77777777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DF5F189" wp14:editId="4F3FE57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6E6829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2A683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E875DE"/>
    <w:multiLevelType w:val="hybridMultilevel"/>
    <w:tmpl w:val="32D4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6949D9"/>
    <w:multiLevelType w:val="hybridMultilevel"/>
    <w:tmpl w:val="B0D0A83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56F81"/>
    <w:multiLevelType w:val="hybridMultilevel"/>
    <w:tmpl w:val="CF2C4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94A7C"/>
    <w:multiLevelType w:val="hybridMultilevel"/>
    <w:tmpl w:val="6938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44406"/>
    <w:multiLevelType w:val="hybridMultilevel"/>
    <w:tmpl w:val="BCBC2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53727"/>
    <w:multiLevelType w:val="hybridMultilevel"/>
    <w:tmpl w:val="2CB4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9"/>
  </w:num>
  <w:num w:numId="18">
    <w:abstractNumId w:val="16"/>
  </w:num>
  <w:num w:numId="19">
    <w:abstractNumId w:val="17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6"/>
    <w:rsid w:val="00002750"/>
    <w:rsid w:val="00004D4E"/>
    <w:rsid w:val="000059BD"/>
    <w:rsid w:val="000063C7"/>
    <w:rsid w:val="00011895"/>
    <w:rsid w:val="00013818"/>
    <w:rsid w:val="00024730"/>
    <w:rsid w:val="00027CDC"/>
    <w:rsid w:val="00027DB9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7ED8"/>
    <w:rsid w:val="00075B13"/>
    <w:rsid w:val="00092692"/>
    <w:rsid w:val="00096203"/>
    <w:rsid w:val="000A0229"/>
    <w:rsid w:val="000B0A11"/>
    <w:rsid w:val="000C7E66"/>
    <w:rsid w:val="000D4F0D"/>
    <w:rsid w:val="000E24AC"/>
    <w:rsid w:val="000E4A73"/>
    <w:rsid w:val="000F2563"/>
    <w:rsid w:val="000F79EA"/>
    <w:rsid w:val="001211CC"/>
    <w:rsid w:val="00121BBD"/>
    <w:rsid w:val="0013259A"/>
    <w:rsid w:val="00134F92"/>
    <w:rsid w:val="00137DC1"/>
    <w:rsid w:val="001407BF"/>
    <w:rsid w:val="00143224"/>
    <w:rsid w:val="00145B33"/>
    <w:rsid w:val="001468F3"/>
    <w:rsid w:val="0015275D"/>
    <w:rsid w:val="00152C3A"/>
    <w:rsid w:val="001539C4"/>
    <w:rsid w:val="00162BEE"/>
    <w:rsid w:val="00171E1B"/>
    <w:rsid w:val="00174E96"/>
    <w:rsid w:val="0018217F"/>
    <w:rsid w:val="00182F07"/>
    <w:rsid w:val="001858BD"/>
    <w:rsid w:val="0019198F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5FC0"/>
    <w:rsid w:val="001D2E26"/>
    <w:rsid w:val="001E08A4"/>
    <w:rsid w:val="0020735F"/>
    <w:rsid w:val="002146F8"/>
    <w:rsid w:val="00215593"/>
    <w:rsid w:val="00215B64"/>
    <w:rsid w:val="00217023"/>
    <w:rsid w:val="00217917"/>
    <w:rsid w:val="00226410"/>
    <w:rsid w:val="00233341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16D0"/>
    <w:rsid w:val="0029261F"/>
    <w:rsid w:val="00297ED0"/>
    <w:rsid w:val="002A4EDA"/>
    <w:rsid w:val="002A5F83"/>
    <w:rsid w:val="002B01E3"/>
    <w:rsid w:val="002B3FC8"/>
    <w:rsid w:val="002B645D"/>
    <w:rsid w:val="002C4127"/>
    <w:rsid w:val="002D1174"/>
    <w:rsid w:val="002D575A"/>
    <w:rsid w:val="002F10E7"/>
    <w:rsid w:val="002F69E4"/>
    <w:rsid w:val="00300A98"/>
    <w:rsid w:val="003052A3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77A7"/>
    <w:rsid w:val="003D23D8"/>
    <w:rsid w:val="003E5D64"/>
    <w:rsid w:val="003F6E31"/>
    <w:rsid w:val="003F70F9"/>
    <w:rsid w:val="00403149"/>
    <w:rsid w:val="004037EF"/>
    <w:rsid w:val="00405A39"/>
    <w:rsid w:val="00405BAD"/>
    <w:rsid w:val="004113D8"/>
    <w:rsid w:val="00416463"/>
    <w:rsid w:val="00423827"/>
    <w:rsid w:val="00437260"/>
    <w:rsid w:val="00437B8B"/>
    <w:rsid w:val="004430A3"/>
    <w:rsid w:val="00465113"/>
    <w:rsid w:val="00467A57"/>
    <w:rsid w:val="00467F3F"/>
    <w:rsid w:val="004727C2"/>
    <w:rsid w:val="0047548F"/>
    <w:rsid w:val="00476144"/>
    <w:rsid w:val="004915EA"/>
    <w:rsid w:val="004979D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B7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347E"/>
    <w:rsid w:val="0059085F"/>
    <w:rsid w:val="005A0371"/>
    <w:rsid w:val="005A2951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724"/>
    <w:rsid w:val="00614B7C"/>
    <w:rsid w:val="0062239B"/>
    <w:rsid w:val="00625B8A"/>
    <w:rsid w:val="00644D4E"/>
    <w:rsid w:val="00646D01"/>
    <w:rsid w:val="006606C5"/>
    <w:rsid w:val="00661368"/>
    <w:rsid w:val="00663536"/>
    <w:rsid w:val="006648D4"/>
    <w:rsid w:val="00673F18"/>
    <w:rsid w:val="00676CEB"/>
    <w:rsid w:val="00683A86"/>
    <w:rsid w:val="00690D77"/>
    <w:rsid w:val="0069300B"/>
    <w:rsid w:val="00697324"/>
    <w:rsid w:val="006A4C72"/>
    <w:rsid w:val="006A7C6D"/>
    <w:rsid w:val="006B65F0"/>
    <w:rsid w:val="006C6047"/>
    <w:rsid w:val="006D65F8"/>
    <w:rsid w:val="006F4D23"/>
    <w:rsid w:val="00706EF1"/>
    <w:rsid w:val="00713314"/>
    <w:rsid w:val="007175B9"/>
    <w:rsid w:val="007215A9"/>
    <w:rsid w:val="007253E8"/>
    <w:rsid w:val="00735140"/>
    <w:rsid w:val="0073645E"/>
    <w:rsid w:val="007366E5"/>
    <w:rsid w:val="00745196"/>
    <w:rsid w:val="00755346"/>
    <w:rsid w:val="00775A40"/>
    <w:rsid w:val="00775BE3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076F"/>
    <w:rsid w:val="007F71A4"/>
    <w:rsid w:val="008025D6"/>
    <w:rsid w:val="008030EE"/>
    <w:rsid w:val="00812148"/>
    <w:rsid w:val="00814B43"/>
    <w:rsid w:val="00814FA5"/>
    <w:rsid w:val="0083016A"/>
    <w:rsid w:val="0083286F"/>
    <w:rsid w:val="00846AAE"/>
    <w:rsid w:val="008539D6"/>
    <w:rsid w:val="00867081"/>
    <w:rsid w:val="008709BB"/>
    <w:rsid w:val="008978E8"/>
    <w:rsid w:val="008A02C4"/>
    <w:rsid w:val="008A49A0"/>
    <w:rsid w:val="008A6538"/>
    <w:rsid w:val="008B49C5"/>
    <w:rsid w:val="008C6525"/>
    <w:rsid w:val="008D4FC8"/>
    <w:rsid w:val="008D5A80"/>
    <w:rsid w:val="008E18DA"/>
    <w:rsid w:val="008E5483"/>
    <w:rsid w:val="008F3AFC"/>
    <w:rsid w:val="008F4532"/>
    <w:rsid w:val="0090080A"/>
    <w:rsid w:val="009046EF"/>
    <w:rsid w:val="00933CCA"/>
    <w:rsid w:val="00934FBA"/>
    <w:rsid w:val="0093795C"/>
    <w:rsid w:val="009411E8"/>
    <w:rsid w:val="00943116"/>
    <w:rsid w:val="00952C89"/>
    <w:rsid w:val="009540F4"/>
    <w:rsid w:val="00956B75"/>
    <w:rsid w:val="00962D88"/>
    <w:rsid w:val="009704FC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9F4B61"/>
    <w:rsid w:val="009F6821"/>
    <w:rsid w:val="00A1144C"/>
    <w:rsid w:val="00A1329C"/>
    <w:rsid w:val="00A15BDF"/>
    <w:rsid w:val="00A25023"/>
    <w:rsid w:val="00A2760D"/>
    <w:rsid w:val="00A3123E"/>
    <w:rsid w:val="00A42CE4"/>
    <w:rsid w:val="00A43620"/>
    <w:rsid w:val="00A56B81"/>
    <w:rsid w:val="00A6314E"/>
    <w:rsid w:val="00A70334"/>
    <w:rsid w:val="00A70D13"/>
    <w:rsid w:val="00A77B4D"/>
    <w:rsid w:val="00A8052D"/>
    <w:rsid w:val="00A9077F"/>
    <w:rsid w:val="00AA04BD"/>
    <w:rsid w:val="00AA276C"/>
    <w:rsid w:val="00AA4496"/>
    <w:rsid w:val="00AB673E"/>
    <w:rsid w:val="00AC7C34"/>
    <w:rsid w:val="00AD121E"/>
    <w:rsid w:val="00AD518A"/>
    <w:rsid w:val="00AD6216"/>
    <w:rsid w:val="00AE2F61"/>
    <w:rsid w:val="00AE313B"/>
    <w:rsid w:val="00AE7650"/>
    <w:rsid w:val="00AF37E1"/>
    <w:rsid w:val="00B112B1"/>
    <w:rsid w:val="00B1221A"/>
    <w:rsid w:val="00B204FE"/>
    <w:rsid w:val="00B25746"/>
    <w:rsid w:val="00B403D0"/>
    <w:rsid w:val="00B40E2E"/>
    <w:rsid w:val="00B441B9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11B49"/>
    <w:rsid w:val="00C3233C"/>
    <w:rsid w:val="00C33213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6726"/>
    <w:rsid w:val="00CC1E5C"/>
    <w:rsid w:val="00CD1043"/>
    <w:rsid w:val="00CE2C76"/>
    <w:rsid w:val="00CE38EE"/>
    <w:rsid w:val="00CF10FB"/>
    <w:rsid w:val="00CF552D"/>
    <w:rsid w:val="00D046EF"/>
    <w:rsid w:val="00D15C7A"/>
    <w:rsid w:val="00D22E33"/>
    <w:rsid w:val="00D35BBD"/>
    <w:rsid w:val="00D37FAD"/>
    <w:rsid w:val="00D414FF"/>
    <w:rsid w:val="00D419E0"/>
    <w:rsid w:val="00D5184A"/>
    <w:rsid w:val="00D5627D"/>
    <w:rsid w:val="00D57158"/>
    <w:rsid w:val="00D57EE7"/>
    <w:rsid w:val="00D6600D"/>
    <w:rsid w:val="00D70757"/>
    <w:rsid w:val="00D728D5"/>
    <w:rsid w:val="00D73C98"/>
    <w:rsid w:val="00D76E58"/>
    <w:rsid w:val="00D77483"/>
    <w:rsid w:val="00D7797C"/>
    <w:rsid w:val="00D803A7"/>
    <w:rsid w:val="00D83EA1"/>
    <w:rsid w:val="00D85CA4"/>
    <w:rsid w:val="00DB0B61"/>
    <w:rsid w:val="00DD2D34"/>
    <w:rsid w:val="00DD2EDB"/>
    <w:rsid w:val="00DD2FB7"/>
    <w:rsid w:val="00DD467E"/>
    <w:rsid w:val="00DE136D"/>
    <w:rsid w:val="00DE4136"/>
    <w:rsid w:val="00DE4550"/>
    <w:rsid w:val="00DE6534"/>
    <w:rsid w:val="00DF0F24"/>
    <w:rsid w:val="00DF7CF5"/>
    <w:rsid w:val="00DF7F4F"/>
    <w:rsid w:val="00E01AE4"/>
    <w:rsid w:val="00E066EE"/>
    <w:rsid w:val="00E07D28"/>
    <w:rsid w:val="00E30CB9"/>
    <w:rsid w:val="00E379DC"/>
    <w:rsid w:val="00E46808"/>
    <w:rsid w:val="00E5521B"/>
    <w:rsid w:val="00E57694"/>
    <w:rsid w:val="00E61D86"/>
    <w:rsid w:val="00E61FB1"/>
    <w:rsid w:val="00E63862"/>
    <w:rsid w:val="00E665C1"/>
    <w:rsid w:val="00E72DA3"/>
    <w:rsid w:val="00E91F3D"/>
    <w:rsid w:val="00E97BD9"/>
    <w:rsid w:val="00EA1A17"/>
    <w:rsid w:val="00EA5F02"/>
    <w:rsid w:val="00EE0848"/>
    <w:rsid w:val="00EE644A"/>
    <w:rsid w:val="00F03B1E"/>
    <w:rsid w:val="00F03F2C"/>
    <w:rsid w:val="00F1202D"/>
    <w:rsid w:val="00F1484C"/>
    <w:rsid w:val="00F217AB"/>
    <w:rsid w:val="00F35A06"/>
    <w:rsid w:val="00F42513"/>
    <w:rsid w:val="00F435D3"/>
    <w:rsid w:val="00F46425"/>
    <w:rsid w:val="00F5078D"/>
    <w:rsid w:val="00F52F22"/>
    <w:rsid w:val="00F534D2"/>
    <w:rsid w:val="00F534FB"/>
    <w:rsid w:val="00F56FFE"/>
    <w:rsid w:val="00F60DF2"/>
    <w:rsid w:val="00F904FC"/>
    <w:rsid w:val="00F935BF"/>
    <w:rsid w:val="00F94EB5"/>
    <w:rsid w:val="00FA4359"/>
    <w:rsid w:val="00FA4C84"/>
    <w:rsid w:val="00FB0F18"/>
    <w:rsid w:val="00FE18B2"/>
    <w:rsid w:val="00FE7443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59A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2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7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CA96DFE1F5804B941D2B1D28B4B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40AB-4070-0148-852A-8FC4AF244CFE}"/>
      </w:docPartPr>
      <w:docPartBody>
        <w:p w:rsidR="003C1C02" w:rsidRDefault="00B34820">
          <w:pPr>
            <w:pStyle w:val="AECA96DFE1F5804B941D2B1D28B4B42B"/>
          </w:pPr>
          <w:r w:rsidRPr="00D85CA4">
            <w:t>Objective</w:t>
          </w:r>
        </w:p>
      </w:docPartBody>
    </w:docPart>
    <w:docPart>
      <w:docPartPr>
        <w:name w:val="352DCBCE87E36E45A21B3865ECE10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3EE65-8F84-AA41-9330-DA2910FF9C03}"/>
      </w:docPartPr>
      <w:docPartBody>
        <w:p w:rsidR="003C1C02" w:rsidRDefault="00B34820">
          <w:pPr>
            <w:pStyle w:val="352DCBCE87E36E45A21B3865ECE10609"/>
          </w:pPr>
          <w:r w:rsidRPr="00565B06">
            <w:t>Education</w:t>
          </w:r>
        </w:p>
      </w:docPartBody>
    </w:docPart>
    <w:docPart>
      <w:docPartPr>
        <w:name w:val="6F54BA569E7F4F419E19CA94C2F97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E330D-E753-484B-B365-08D992458352}"/>
      </w:docPartPr>
      <w:docPartBody>
        <w:p w:rsidR="003C1C02" w:rsidRDefault="00B34820">
          <w:pPr>
            <w:pStyle w:val="6F54BA569E7F4F419E19CA94C2F979CB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987B9D0C49DCA149AA7F72937F92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35CB-7E32-B848-BF1B-8A6BA245B21C}"/>
      </w:docPartPr>
      <w:docPartBody>
        <w:p w:rsidR="003C1C02" w:rsidRDefault="00B34820">
          <w:pPr>
            <w:pStyle w:val="987B9D0C49DCA149AA7F72937F922C6B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91971004C038004489F2BA5F8C805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F12DE-D51A-0F40-BE45-6D4082965883}"/>
      </w:docPartPr>
      <w:docPartBody>
        <w:p w:rsidR="003C1C02" w:rsidRDefault="00B34820">
          <w:pPr>
            <w:pStyle w:val="91971004C038004489F2BA5F8C8054B9"/>
          </w:pPr>
          <w:r w:rsidRPr="00565B06">
            <w:t>Skills</w:t>
          </w:r>
        </w:p>
      </w:docPartBody>
    </w:docPart>
    <w:docPart>
      <w:docPartPr>
        <w:name w:val="DA80AA56DCCABC44A7FBD5C078224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96333-F121-FA42-99DC-ABD2994C8037}"/>
      </w:docPartPr>
      <w:docPartBody>
        <w:p w:rsidR="003C1C02" w:rsidRDefault="00B34820">
          <w:pPr>
            <w:pStyle w:val="DA80AA56DCCABC44A7FBD5C078224A68"/>
          </w:pPr>
          <w:r w:rsidRPr="009D0878">
            <w:t>Address</w:t>
          </w:r>
        </w:p>
      </w:docPartBody>
    </w:docPart>
    <w:docPart>
      <w:docPartPr>
        <w:name w:val="94C5FFC8565D2448A7EE2EEC56E5A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AD2FA-0B19-EB42-A950-DF99AC4F926F}"/>
      </w:docPartPr>
      <w:docPartBody>
        <w:p w:rsidR="00B34820" w:rsidRDefault="00B34820">
          <w:pPr>
            <w:pStyle w:val="94C5FFC8565D2448A7EE2EEC56E5ACDB"/>
          </w:pPr>
          <w:r w:rsidRPr="009D0878">
            <w:t>LinkedIn Profile</w:t>
          </w:r>
        </w:p>
      </w:docPartBody>
    </w:docPart>
    <w:docPart>
      <w:docPartPr>
        <w:name w:val="6300A94725D52543A9892959037C0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6885-7C68-BE43-B907-C5CD581F2AF5}"/>
      </w:docPartPr>
      <w:docPartBody>
        <w:p w:rsidR="00B34820" w:rsidRDefault="00B34820">
          <w:pPr>
            <w:pStyle w:val="6300A94725D52543A9892959037C009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18"/>
    <w:rsid w:val="003C1C02"/>
    <w:rsid w:val="0064451D"/>
    <w:rsid w:val="00B34820"/>
    <w:rsid w:val="00D0328F"/>
    <w:rsid w:val="00DA0CA1"/>
    <w:rsid w:val="00E5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C5FFC8565D2448A7EE2EEC56E5ACDB">
    <w:name w:val="94C5FFC8565D2448A7EE2EEC56E5ACDB"/>
    <w:rPr>
      <w:lang w:val="en-GB" w:eastAsia="en-US"/>
    </w:rPr>
  </w:style>
  <w:style w:type="paragraph" w:customStyle="1" w:styleId="6300A94725D52543A9892959037C009B">
    <w:name w:val="6300A94725D52543A9892959037C009B"/>
    <w:rPr>
      <w:lang w:val="en-GB" w:eastAsia="en-US"/>
    </w:rPr>
  </w:style>
  <w:style w:type="character" w:styleId="Emphasis">
    <w:name w:val="Emphasis"/>
    <w:basedOn w:val="DefaultParagraphFont"/>
    <w:uiPriority w:val="11"/>
    <w:qFormat/>
    <w:rsid w:val="00E52018"/>
    <w:rPr>
      <w:b w:val="0"/>
      <w:iCs/>
      <w:color w:val="657C9C" w:themeColor="text2" w:themeTint="BF"/>
      <w:sz w:val="26"/>
    </w:rPr>
  </w:style>
  <w:style w:type="paragraph" w:customStyle="1" w:styleId="AECA96DFE1F5804B941D2B1D28B4B42B">
    <w:name w:val="AECA96DFE1F5804B941D2B1D28B4B42B"/>
    <w:rPr>
      <w:lang w:val="en-GB" w:eastAsia="en-US"/>
    </w:rPr>
  </w:style>
  <w:style w:type="paragraph" w:customStyle="1" w:styleId="352DCBCE87E36E45A21B3865ECE10609">
    <w:name w:val="352DCBCE87E36E45A21B3865ECE10609"/>
    <w:rPr>
      <w:lang w:val="en-GB" w:eastAsia="en-US"/>
    </w:rPr>
  </w:style>
  <w:style w:type="paragraph" w:customStyle="1" w:styleId="6F54BA569E7F4F419E19CA94C2F979CB">
    <w:name w:val="6F54BA569E7F4F419E19CA94C2F979CB"/>
    <w:rPr>
      <w:lang w:val="en-GB" w:eastAsia="en-US"/>
    </w:rPr>
  </w:style>
  <w:style w:type="paragraph" w:customStyle="1" w:styleId="987B9D0C49DCA149AA7F72937F922C6B">
    <w:name w:val="987B9D0C49DCA149AA7F72937F922C6B"/>
    <w:rPr>
      <w:lang w:val="en-GB" w:eastAsia="en-US"/>
    </w:rPr>
  </w:style>
  <w:style w:type="paragraph" w:customStyle="1" w:styleId="91971004C038004489F2BA5F8C8054B9">
    <w:name w:val="91971004C038004489F2BA5F8C8054B9"/>
    <w:rPr>
      <w:lang w:val="en-GB" w:eastAsia="en-US"/>
    </w:rPr>
  </w:style>
  <w:style w:type="paragraph" w:customStyle="1" w:styleId="DA80AA56DCCABC44A7FBD5C078224A68">
    <w:name w:val="DA80AA56DCCABC44A7FBD5C078224A68"/>
    <w:rPr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No-1633 ,5th Cross Street, Kannagi nagar,Okkiyam thuraipakkam , Chennai - 600097</CompanyAddress>
  <CompanyPhone>6369554841</CompanyPhone>
  <CompanyFax/>
  <CompanyEmail>kavithasankar1633@gmail.com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https:/www.linkedin.com/in/kavitha-sankar-917441230</cp:keywords>
  <dc:description/>
  <cp:lastModifiedBy/>
  <cp:revision>1</cp:revision>
  <dcterms:created xsi:type="dcterms:W3CDTF">2023-04-15T15:34:00Z</dcterms:created>
  <dcterms:modified xsi:type="dcterms:W3CDTF">2023-04-15T15:34:00Z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